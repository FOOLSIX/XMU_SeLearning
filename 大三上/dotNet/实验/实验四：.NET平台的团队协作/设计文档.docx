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0B3E" w14:textId="031CF657" w:rsidR="00D86C89" w:rsidRDefault="00D71FC8" w:rsidP="00D71FC8">
      <w:pPr>
        <w:pStyle w:val="1"/>
        <w:numPr>
          <w:ilvl w:val="0"/>
          <w:numId w:val="3"/>
        </w:numPr>
      </w:pPr>
      <w:r>
        <w:rPr>
          <w:rFonts w:hint="eastAsia"/>
        </w:rPr>
        <w:t>设计背景</w:t>
      </w:r>
    </w:p>
    <w:p w14:paraId="075FD938" w14:textId="04C2E36A" w:rsidR="00D71FC8" w:rsidRDefault="00D71FC8" w:rsidP="00D71FC8">
      <w:pPr>
        <w:ind w:firstLine="480"/>
      </w:pPr>
      <w:r w:rsidRPr="00D71FC8">
        <w:rPr>
          <w:rFonts w:hint="eastAsia"/>
        </w:rPr>
        <w:t>身份验证（</w:t>
      </w:r>
      <w:r w:rsidRPr="00D71FC8">
        <w:rPr>
          <w:rFonts w:hint="eastAsia"/>
        </w:rPr>
        <w:t>Authentication</w:t>
      </w:r>
      <w:r w:rsidRPr="00D71FC8">
        <w:rPr>
          <w:rFonts w:hint="eastAsia"/>
        </w:rPr>
        <w:t>）是确定用户身份的过程。授权（</w:t>
      </w:r>
      <w:r w:rsidRPr="00D71FC8">
        <w:rPr>
          <w:rFonts w:hint="eastAsia"/>
        </w:rPr>
        <w:t>Authorization</w:t>
      </w:r>
      <w:r w:rsidRPr="00D71FC8">
        <w:rPr>
          <w:rFonts w:hint="eastAsia"/>
        </w:rPr>
        <w:t>）是指判断用户可执行的操作，或者可访问的资源的过程。在</w:t>
      </w:r>
      <w:r w:rsidRPr="00D71FC8">
        <w:rPr>
          <w:rFonts w:hint="eastAsia"/>
        </w:rPr>
        <w:t>ASP.NET Core</w:t>
      </w:r>
      <w:r w:rsidRPr="00D71FC8">
        <w:rPr>
          <w:rFonts w:hint="eastAsia"/>
        </w:rPr>
        <w:t>自带</w:t>
      </w:r>
      <w:r>
        <w:rPr>
          <w:rFonts w:hint="eastAsia"/>
        </w:rPr>
        <w:t>的</w:t>
      </w:r>
      <w:r w:rsidRPr="00D71FC8">
        <w:rPr>
          <w:rFonts w:hint="eastAsia"/>
        </w:rPr>
        <w:t>身份验证</w:t>
      </w:r>
      <w:r>
        <w:rPr>
          <w:rFonts w:hint="eastAsia"/>
        </w:rPr>
        <w:t>和授权</w:t>
      </w:r>
      <w:r w:rsidRPr="00D71FC8">
        <w:rPr>
          <w:rFonts w:hint="eastAsia"/>
        </w:rPr>
        <w:t>服务通用但复杂，本次实验将以此服务为蓝本，</w:t>
      </w:r>
      <w:r>
        <w:rPr>
          <w:rFonts w:hint="eastAsia"/>
        </w:rPr>
        <w:t>重新构建，设计和实现身份验证和授权服务</w:t>
      </w:r>
      <w:r w:rsidRPr="00D71FC8">
        <w:rPr>
          <w:rFonts w:hint="eastAsia"/>
        </w:rPr>
        <w:t>。</w:t>
      </w:r>
    </w:p>
    <w:p w14:paraId="7481B63F" w14:textId="5FCFF9D5" w:rsidR="00D71FC8" w:rsidRDefault="00D71FC8" w:rsidP="00D71FC8">
      <w:pPr>
        <w:pStyle w:val="2"/>
        <w:numPr>
          <w:ilvl w:val="1"/>
          <w:numId w:val="4"/>
        </w:numPr>
      </w:pPr>
      <w:r>
        <w:rPr>
          <w:rFonts w:hint="eastAsia"/>
        </w:rPr>
        <w:t>身份验证模块</w:t>
      </w:r>
    </w:p>
    <w:p w14:paraId="02750F13" w14:textId="5EF79B17" w:rsidR="00D71FC8" w:rsidRDefault="00D71FC8" w:rsidP="00D71FC8">
      <w:pPr>
        <w:ind w:firstLine="480"/>
      </w:pPr>
      <w:r>
        <w:rPr>
          <w:rFonts w:hint="eastAsia"/>
        </w:rPr>
        <w:t>身份验证模块一般包含三个主要过程：登录，身份验证和注销。内置证书管理器用以管理登录成功后的证书。用例图如下：</w:t>
      </w:r>
    </w:p>
    <w:p w14:paraId="626F6D2C" w14:textId="21423AE8" w:rsidR="00D71FC8" w:rsidRDefault="00D71FC8" w:rsidP="00D71FC8">
      <w:pPr>
        <w:pStyle w:val="a4"/>
        <w:ind w:firstLine="420"/>
      </w:pPr>
      <w:r>
        <w:rPr>
          <w:noProof/>
        </w:rPr>
        <w:drawing>
          <wp:inline distT="0" distB="0" distL="0" distR="0" wp14:anchorId="04DAA8C8" wp14:editId="5389B39B">
            <wp:extent cx="4028571" cy="3257143"/>
            <wp:effectExtent l="0" t="0" r="0" b="635"/>
            <wp:docPr id="199959729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7291" name="图片 1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BE7" w14:textId="790F83B7" w:rsidR="00D71FC8" w:rsidRDefault="00D71FC8" w:rsidP="00D71FC8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CF5B54">
        <w:t>-1</w:t>
      </w:r>
      <w:r>
        <w:t xml:space="preserve"> </w:t>
      </w:r>
      <w:r>
        <w:rPr>
          <w:rFonts w:hint="eastAsia"/>
        </w:rPr>
        <w:t>身份验证模块用例图</w:t>
      </w:r>
    </w:p>
    <w:p w14:paraId="28F02259" w14:textId="614BFB8B" w:rsidR="00D71FC8" w:rsidRDefault="00D71FC8" w:rsidP="00D71FC8">
      <w:pPr>
        <w:pStyle w:val="3"/>
        <w:ind w:firstLine="482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登录用例</w:t>
      </w:r>
    </w:p>
    <w:p w14:paraId="332FD505" w14:textId="16041D6D" w:rsidR="00D71FC8" w:rsidRDefault="00D71FC8" w:rsidP="00C46386">
      <w:pPr>
        <w:ind w:firstLine="480"/>
      </w:pPr>
      <w:r>
        <w:rPr>
          <w:rFonts w:hint="eastAsia"/>
        </w:rPr>
        <w:t>登录</w:t>
      </w:r>
      <w:r w:rsidR="00C46386">
        <w:rPr>
          <w:rFonts w:hint="eastAsia"/>
        </w:rPr>
        <w:t>的过程是用户输入用户名和口令，输出登录凭据。在登录时，需要先通过用户仓库查找用户是否存在。如果用户不存在，返回错误。如果找到用户，则确认用户密码与输入一致，如果不一致，返回用户名或密码错误。在一切确</w:t>
      </w:r>
      <w:r w:rsidR="00C46386">
        <w:rPr>
          <w:rFonts w:hint="eastAsia"/>
        </w:rPr>
        <w:lastRenderedPageBreak/>
        <w:t>认完成后，返回登录成功，并且生成对应的令牌。</w:t>
      </w:r>
    </w:p>
    <w:p w14:paraId="39453832" w14:textId="47CF4EEF" w:rsidR="00C46386" w:rsidRDefault="00C46386" w:rsidP="00C46386">
      <w:pPr>
        <w:ind w:firstLine="480"/>
      </w:pPr>
      <w:r>
        <w:rPr>
          <w:rFonts w:hint="eastAsia"/>
        </w:rPr>
        <w:t>为了保证系统安全，用户名一般是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位的字符串，密码一般是</w:t>
      </w:r>
      <w:r>
        <w:rPr>
          <w:rFonts w:hint="eastAsia"/>
        </w:rPr>
        <w:t>6</w:t>
      </w:r>
      <w:r>
        <w:t>-16</w:t>
      </w:r>
      <w:r>
        <w:rPr>
          <w:rFonts w:hint="eastAsia"/>
        </w:rPr>
        <w:t>位的字符串。</w:t>
      </w:r>
    </w:p>
    <w:p w14:paraId="355E480F" w14:textId="79564F4B" w:rsidR="00316C7A" w:rsidRDefault="00316C7A" w:rsidP="00C46386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/login</w:t>
      </w:r>
    </w:p>
    <w:p w14:paraId="1B7A675D" w14:textId="77777777" w:rsidR="00316C7A" w:rsidRDefault="00316C7A" w:rsidP="00C46386">
      <w:pPr>
        <w:ind w:firstLine="480"/>
      </w:pPr>
      <w:r>
        <w:rPr>
          <w:rFonts w:hint="eastAsia"/>
        </w:rPr>
        <w:t>参数：</w:t>
      </w:r>
    </w:p>
    <w:p w14:paraId="7BCEC98D" w14:textId="5C77C6DE" w:rsidR="00316C7A" w:rsidRDefault="00316C7A" w:rsidP="00C46386">
      <w:pPr>
        <w:ind w:firstLine="480"/>
      </w:pP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，字符串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位，用户名</w:t>
      </w:r>
    </w:p>
    <w:p w14:paraId="5565B9A0" w14:textId="16029846" w:rsidR="00316C7A" w:rsidRDefault="00316C7A" w:rsidP="00C46386">
      <w:pPr>
        <w:ind w:firstLine="480"/>
        <w:rPr>
          <w:rFonts w:hint="eastAsia"/>
        </w:rPr>
      </w:pP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，字符串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位，密码</w:t>
      </w:r>
    </w:p>
    <w:p w14:paraId="532E452A" w14:textId="7F4951FF" w:rsidR="00C46386" w:rsidRDefault="00C46386" w:rsidP="00C46386">
      <w:pPr>
        <w:pStyle w:val="3"/>
        <w:ind w:firstLine="482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验证用例</w:t>
      </w:r>
    </w:p>
    <w:p w14:paraId="1734C056" w14:textId="748DF8A1" w:rsidR="00C46386" w:rsidRDefault="00C46386" w:rsidP="00C46386">
      <w:pPr>
        <w:ind w:firstLine="480"/>
      </w:pPr>
      <w:r>
        <w:rPr>
          <w:rFonts w:hint="eastAsia"/>
        </w:rPr>
        <w:t>身份验证是用户输入登录凭据，输出用户实体。在验证时，需要</w:t>
      </w:r>
      <w:r w:rsidR="00316C7A">
        <w:rPr>
          <w:rFonts w:hint="eastAsia"/>
        </w:rPr>
        <w:t>通过凭据请证书管理器换取用户实体。如果无法找到用户实体，则返回匿名用户。反之，返回对应的用户实体。</w:t>
      </w:r>
    </w:p>
    <w:p w14:paraId="557255F1" w14:textId="03C2366C" w:rsidR="00316C7A" w:rsidRDefault="00316C7A" w:rsidP="00C46386">
      <w:pPr>
        <w:ind w:firstLine="480"/>
      </w:pPr>
      <w:r>
        <w:rPr>
          <w:rFonts w:hint="eastAsia"/>
        </w:rPr>
        <w:t>登录凭据是一个</w:t>
      </w:r>
      <w:r>
        <w:rPr>
          <w:rFonts w:hint="eastAsia"/>
        </w:rPr>
        <w:t>8</w:t>
      </w:r>
      <w:r>
        <w:t>-16</w:t>
      </w:r>
      <w:r>
        <w:rPr>
          <w:rFonts w:hint="eastAsia"/>
        </w:rPr>
        <w:t>位的字符串。</w:t>
      </w:r>
    </w:p>
    <w:p w14:paraId="66DAFC2E" w14:textId="6ADF8850" w:rsidR="00316C7A" w:rsidRDefault="00316C7A" w:rsidP="00C46386">
      <w:pPr>
        <w:ind w:firstLine="480"/>
        <w:rPr>
          <w:rFonts w:hint="eastAsia"/>
        </w:rPr>
      </w:pPr>
      <w:r>
        <w:rPr>
          <w:rFonts w:hint="eastAsia"/>
        </w:rPr>
        <w:t>该用例不需要网络接口。</w:t>
      </w:r>
    </w:p>
    <w:p w14:paraId="5F1F05AF" w14:textId="0076F296" w:rsidR="00316C7A" w:rsidRDefault="00316C7A" w:rsidP="00316C7A">
      <w:pPr>
        <w:pStyle w:val="3"/>
        <w:ind w:firstLine="482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注销</w:t>
      </w:r>
    </w:p>
    <w:p w14:paraId="6A878458" w14:textId="18FB5536" w:rsidR="00316C7A" w:rsidRDefault="00316C7A" w:rsidP="00C46386">
      <w:pPr>
        <w:ind w:firstLine="480"/>
      </w:pPr>
      <w:r>
        <w:rPr>
          <w:rFonts w:hint="eastAsia"/>
        </w:rPr>
        <w:t>注销是用户输入登录凭据，系统将其从证书管理器中删除的过程。在注销时，通过凭据告知证书管理器删除对应证书。如果找不到证书，则忽略此过程，但不返回异常。</w:t>
      </w:r>
    </w:p>
    <w:p w14:paraId="20DF037A" w14:textId="1E80932B" w:rsidR="00316C7A" w:rsidRDefault="00316C7A" w:rsidP="00C46386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/logout</w:t>
      </w:r>
    </w:p>
    <w:p w14:paraId="58D76065" w14:textId="7F7FF5A2" w:rsidR="00316C7A" w:rsidRDefault="00316C7A" w:rsidP="00C46386">
      <w:pPr>
        <w:ind w:firstLine="480"/>
      </w:pPr>
      <w:r>
        <w:rPr>
          <w:rFonts w:hint="eastAsia"/>
        </w:rPr>
        <w:t>参数：</w:t>
      </w:r>
    </w:p>
    <w:p w14:paraId="5F53A935" w14:textId="7687C3D1" w:rsidR="00316C7A" w:rsidRDefault="00316C7A" w:rsidP="00C46386">
      <w:pPr>
        <w:ind w:firstLine="480"/>
      </w:pPr>
      <w:r>
        <w:rPr>
          <w:rFonts w:hint="eastAsia"/>
        </w:rPr>
        <w:t>_</w:t>
      </w:r>
      <w:proofErr w:type="spellStart"/>
      <w:r>
        <w:t>accessToken</w:t>
      </w:r>
      <w:proofErr w:type="spellEnd"/>
      <w:r>
        <w:t>_</w:t>
      </w:r>
      <w:r>
        <w:rPr>
          <w:rFonts w:hint="eastAsia"/>
        </w:rPr>
        <w:t>，字符串，凭据</w:t>
      </w:r>
    </w:p>
    <w:p w14:paraId="591D5C9D" w14:textId="69C5A09E" w:rsidR="00316C7A" w:rsidRDefault="00316C7A" w:rsidP="00316C7A">
      <w:pPr>
        <w:pStyle w:val="2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r w:rsidRPr="00316C7A">
        <w:rPr>
          <w:rFonts w:hint="eastAsia"/>
        </w:rPr>
        <w:t>1</w:t>
      </w:r>
      <w:r w:rsidRPr="00316C7A">
        <w:rPr>
          <w:rFonts w:hint="eastAsia"/>
          <w:b w:val="0"/>
          <w:bCs w:val="0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用户仓库</w:t>
      </w:r>
    </w:p>
    <w:p w14:paraId="399AFF35" w14:textId="05ED18D1" w:rsidR="00316C7A" w:rsidRDefault="00316C7A" w:rsidP="00316C7A">
      <w:pPr>
        <w:ind w:firstLine="480"/>
      </w:pPr>
      <w:r>
        <w:rPr>
          <w:rFonts w:hint="eastAsia"/>
        </w:rPr>
        <w:t>用户仓库是系统将用户从内存保存到硬盘中的方法。包含的主要过程是：添加用户，修改用户</w:t>
      </w:r>
      <w:r w:rsidR="00CF5B54">
        <w:rPr>
          <w:rFonts w:hint="eastAsia"/>
        </w:rPr>
        <w:t>[</w:t>
      </w:r>
      <w:r w:rsidR="00CF5B54">
        <w:rPr>
          <w:rFonts w:hint="eastAsia"/>
        </w:rPr>
        <w:t>本例中先不实现</w:t>
      </w:r>
      <w:r w:rsidR="00CF5B54">
        <w:t>]</w:t>
      </w:r>
      <w:r>
        <w:rPr>
          <w:rFonts w:hint="eastAsia"/>
        </w:rPr>
        <w:t>，删除用户，保存用户，读取用户，读取用户列表等。用例图：</w:t>
      </w:r>
    </w:p>
    <w:p w14:paraId="30905E16" w14:textId="7521E910" w:rsidR="00316C7A" w:rsidRDefault="00316C7A" w:rsidP="00316C7A">
      <w:pPr>
        <w:pStyle w:val="a4"/>
        <w:ind w:firstLine="420"/>
      </w:pPr>
      <w:r>
        <w:rPr>
          <w:rFonts w:hint="eastAsia"/>
        </w:rPr>
        <w:t>请补充</w:t>
      </w:r>
    </w:p>
    <w:p w14:paraId="0EA83EA3" w14:textId="33E9032C" w:rsidR="00316C7A" w:rsidRDefault="00316C7A" w:rsidP="00316C7A">
      <w:pPr>
        <w:pStyle w:val="a4"/>
        <w:ind w:firstLine="420"/>
      </w:pPr>
      <w:r>
        <w:rPr>
          <w:rFonts w:hint="eastAsia"/>
        </w:rPr>
        <w:t>图</w:t>
      </w:r>
      <w:r w:rsidR="00CF5B54">
        <w:rPr>
          <w:rFonts w:hint="eastAsia"/>
        </w:rPr>
        <w:t>1</w:t>
      </w:r>
      <w:r w:rsidR="00CF5B54">
        <w:t>-</w:t>
      </w:r>
      <w:r>
        <w:rPr>
          <w:rFonts w:hint="eastAsia"/>
        </w:rPr>
        <w:t>2</w:t>
      </w:r>
      <w:r>
        <w:rPr>
          <w:rFonts w:hint="eastAsia"/>
        </w:rPr>
        <w:t>：用户仓库用例图</w:t>
      </w:r>
    </w:p>
    <w:p w14:paraId="71B605D1" w14:textId="698AD86E" w:rsidR="00316C7A" w:rsidRDefault="00316C7A" w:rsidP="00316C7A">
      <w:pPr>
        <w:ind w:firstLine="480"/>
        <w:rPr>
          <w:rFonts w:hint="eastAsia"/>
        </w:rPr>
      </w:pPr>
      <w:r>
        <w:rPr>
          <w:rFonts w:hint="eastAsia"/>
        </w:rPr>
        <w:lastRenderedPageBreak/>
        <w:t>每一个用户都应当包含</w:t>
      </w:r>
      <w:commentRangeStart w:id="0"/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，用户名，昵称，头像，学号等</w:t>
      </w:r>
      <w:commentRangeEnd w:id="0"/>
      <w:r>
        <w:rPr>
          <w:rStyle w:val="af7"/>
        </w:rPr>
        <w:commentReference w:id="0"/>
      </w:r>
      <w:r>
        <w:rPr>
          <w:rFonts w:hint="eastAsia"/>
        </w:rPr>
        <w:t>字段。</w:t>
      </w:r>
    </w:p>
    <w:p w14:paraId="2DF77FAC" w14:textId="1F35612C" w:rsidR="00316C7A" w:rsidRDefault="00316C7A" w:rsidP="00316C7A">
      <w:pPr>
        <w:pStyle w:val="3"/>
        <w:ind w:firstLine="482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添加用户</w:t>
      </w:r>
    </w:p>
    <w:p w14:paraId="192A4D20" w14:textId="51E573CD" w:rsidR="00316C7A" w:rsidRDefault="00316C7A" w:rsidP="00316C7A">
      <w:pPr>
        <w:ind w:firstLine="480"/>
      </w:pPr>
      <w:r>
        <w:rPr>
          <w:rFonts w:hint="eastAsia"/>
        </w:rPr>
        <w:t>添加用户是输入用户，密码等数据，由模块自动生成用户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，并且将这些数据全部保存到文件中的方法。</w:t>
      </w:r>
    </w:p>
    <w:p w14:paraId="7433A660" w14:textId="5F9F3379" w:rsidR="00316C7A" w:rsidRDefault="00316C7A" w:rsidP="00316C7A">
      <w:pPr>
        <w:ind w:firstLine="480"/>
      </w:pPr>
      <w:r>
        <w:rPr>
          <w:rFonts w:hint="eastAsia"/>
        </w:rPr>
        <w:t>在保存时，如</w:t>
      </w:r>
      <w:commentRangeStart w:id="1"/>
      <w:r>
        <w:rPr>
          <w:rFonts w:hint="eastAsia"/>
        </w:rPr>
        <w:t>果用户名，学号等字段</w:t>
      </w:r>
      <w:commentRangeEnd w:id="1"/>
      <w:r>
        <w:rPr>
          <w:rStyle w:val="af7"/>
        </w:rPr>
        <w:commentReference w:id="1"/>
      </w:r>
      <w:r>
        <w:rPr>
          <w:rFonts w:hint="eastAsia"/>
        </w:rPr>
        <w:t>有重复则返回对应提示。</w:t>
      </w:r>
    </w:p>
    <w:p w14:paraId="391AF4DC" w14:textId="38629232" w:rsidR="00316C7A" w:rsidRDefault="00316C7A" w:rsidP="00316C7A">
      <w:pPr>
        <w:ind w:firstLine="480"/>
      </w:pPr>
      <w:r>
        <w:rPr>
          <w:rFonts w:hint="eastAsia"/>
        </w:rPr>
        <w:t>在保存时，需要</w:t>
      </w:r>
      <w:commentRangeStart w:id="2"/>
      <w:r>
        <w:rPr>
          <w:rFonts w:hint="eastAsia"/>
        </w:rPr>
        <w:t>验证字符串字段</w:t>
      </w:r>
      <w:commentRangeEnd w:id="2"/>
      <w:r>
        <w:rPr>
          <w:rStyle w:val="af7"/>
        </w:rPr>
        <w:commentReference w:id="2"/>
      </w:r>
      <w:r>
        <w:rPr>
          <w:rFonts w:hint="eastAsia"/>
        </w:rPr>
        <w:t>的长度。</w:t>
      </w:r>
    </w:p>
    <w:p w14:paraId="3A3B4388" w14:textId="77777777" w:rsidR="00CF5B54" w:rsidRDefault="00CF5B54" w:rsidP="00316C7A">
      <w:pPr>
        <w:ind w:firstLine="480"/>
      </w:pPr>
    </w:p>
    <w:p w14:paraId="1BB9C54A" w14:textId="6307B86E" w:rsidR="00316C7A" w:rsidRDefault="00316C7A" w:rsidP="00316C7A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addUser</w:t>
      </w:r>
      <w:proofErr w:type="spellEnd"/>
    </w:p>
    <w:p w14:paraId="754811CC" w14:textId="6B8748B3" w:rsidR="00316C7A" w:rsidRDefault="00316C7A" w:rsidP="00316C7A">
      <w:pPr>
        <w:ind w:firstLine="480"/>
      </w:pPr>
      <w:r>
        <w:rPr>
          <w:rFonts w:hint="eastAsia"/>
        </w:rPr>
        <w:t>参数：</w:t>
      </w:r>
    </w:p>
    <w:p w14:paraId="65A98A7D" w14:textId="58F3583D" w:rsidR="00316C7A" w:rsidRDefault="00CF5B54" w:rsidP="00316C7A">
      <w:pPr>
        <w:ind w:firstLine="480"/>
      </w:pPr>
      <w:r>
        <w:rPr>
          <w:rFonts w:hint="eastAsia"/>
        </w:rPr>
        <w:t>_</w:t>
      </w:r>
      <w:proofErr w:type="spellStart"/>
      <w:r>
        <w:t>accessToken</w:t>
      </w:r>
      <w:proofErr w:type="spellEnd"/>
      <w:r>
        <w:t>_</w:t>
      </w:r>
      <w:r>
        <w:rPr>
          <w:rFonts w:hint="eastAsia"/>
        </w:rPr>
        <w:t>，字符串，凭据只有拥有系统身份的人能添加用户。</w:t>
      </w:r>
    </w:p>
    <w:p w14:paraId="5D5E88D1" w14:textId="20B978CB" w:rsidR="00CF5B54" w:rsidRDefault="00CF5B54" w:rsidP="00316C7A">
      <w:pPr>
        <w:ind w:firstLine="480"/>
      </w:pP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，字符串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位，用户名</w:t>
      </w:r>
    </w:p>
    <w:p w14:paraId="0CD4FABA" w14:textId="08A17822" w:rsidR="00CF5B54" w:rsidRDefault="00CF5B54" w:rsidP="00316C7A">
      <w:pPr>
        <w:ind w:firstLine="480"/>
      </w:pP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，字符串</w:t>
      </w:r>
      <w:r>
        <w:rPr>
          <w:rFonts w:hint="eastAsia"/>
        </w:rPr>
        <w:t>6</w:t>
      </w:r>
      <w:r>
        <w:t>-16</w:t>
      </w:r>
      <w:r>
        <w:rPr>
          <w:rFonts w:hint="eastAsia"/>
        </w:rPr>
        <w:t>位，密码</w:t>
      </w:r>
    </w:p>
    <w:p w14:paraId="17DCDC6F" w14:textId="5BA02DC1" w:rsidR="00CF5B54" w:rsidRDefault="00CF5B54" w:rsidP="00316C7A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请补充</w:t>
      </w:r>
      <w:r>
        <w:t>]</w:t>
      </w:r>
    </w:p>
    <w:p w14:paraId="71870916" w14:textId="77777777" w:rsidR="00CF5B54" w:rsidRDefault="00CF5B54" w:rsidP="00316C7A">
      <w:pPr>
        <w:ind w:firstLine="480"/>
      </w:pPr>
    </w:p>
    <w:p w14:paraId="64D69539" w14:textId="1A706458" w:rsidR="00CF5B54" w:rsidRDefault="00CF5B54" w:rsidP="00CF5B54">
      <w:pPr>
        <w:pStyle w:val="3"/>
        <w:ind w:firstLine="482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删除用户</w:t>
      </w:r>
    </w:p>
    <w:p w14:paraId="27DEAD53" w14:textId="4065F89E" w:rsidR="00CF5B54" w:rsidRDefault="00CF5B54" w:rsidP="00316C7A">
      <w:pPr>
        <w:ind w:firstLine="480"/>
      </w:pPr>
      <w:r>
        <w:rPr>
          <w:rFonts w:hint="eastAsia"/>
        </w:rPr>
        <w:t>删除用户是输入用户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，将其从文件中删除的方法。调用时，需要先检查操作者是否有权进行删除操作。再查询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是否存在。如果不存在则不进行任何操作，直接返回删除成功。如果存在，则删除对应用户并且将用户列表保存到文件中。最后返回删除成功。</w:t>
      </w:r>
    </w:p>
    <w:p w14:paraId="449DCC8C" w14:textId="77777777" w:rsidR="00CF5B54" w:rsidRDefault="00CF5B54" w:rsidP="00316C7A">
      <w:pPr>
        <w:ind w:firstLine="480"/>
      </w:pPr>
    </w:p>
    <w:p w14:paraId="0E2BC30F" w14:textId="5A64AB00" w:rsidR="00CF5B54" w:rsidRDefault="00CF5B54" w:rsidP="00316C7A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removeUser</w:t>
      </w:r>
      <w:proofErr w:type="spellEnd"/>
    </w:p>
    <w:p w14:paraId="3A9BAA88" w14:textId="295DA5D0" w:rsidR="00CF5B54" w:rsidRDefault="00CF5B54" w:rsidP="00316C7A">
      <w:pPr>
        <w:ind w:firstLine="480"/>
      </w:pPr>
      <w:r>
        <w:rPr>
          <w:rFonts w:hint="eastAsia"/>
        </w:rPr>
        <w:t>参数：</w:t>
      </w:r>
    </w:p>
    <w:p w14:paraId="46F73B3B" w14:textId="70C7EE1F" w:rsidR="00CF5B54" w:rsidRDefault="00CF5B54" w:rsidP="00CF5B54">
      <w:pPr>
        <w:ind w:firstLine="480"/>
      </w:pPr>
      <w:r>
        <w:rPr>
          <w:rFonts w:hint="eastAsia"/>
        </w:rPr>
        <w:t>_</w:t>
      </w:r>
      <w:proofErr w:type="spellStart"/>
      <w:r>
        <w:t>accessToken</w:t>
      </w:r>
      <w:proofErr w:type="spellEnd"/>
      <w:r>
        <w:t>_</w:t>
      </w:r>
      <w:r>
        <w:rPr>
          <w:rFonts w:hint="eastAsia"/>
        </w:rPr>
        <w:t>，字符串，凭据只有拥有系统身份的人能</w:t>
      </w:r>
      <w:r>
        <w:rPr>
          <w:rFonts w:hint="eastAsia"/>
        </w:rPr>
        <w:t>删除</w:t>
      </w:r>
      <w:r>
        <w:rPr>
          <w:rFonts w:hint="eastAsia"/>
        </w:rPr>
        <w:t>用户。</w:t>
      </w:r>
    </w:p>
    <w:p w14:paraId="3A01D82C" w14:textId="2558072C" w:rsidR="00CF5B54" w:rsidRDefault="00CF5B54" w:rsidP="00316C7A">
      <w:pPr>
        <w:ind w:firstLine="48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uid</w:t>
      </w:r>
      <w:proofErr w:type="spellEnd"/>
      <w:r>
        <w:rPr>
          <w:rFonts w:hint="eastAsia"/>
        </w:rPr>
        <w:t>，用户</w:t>
      </w:r>
      <w:r>
        <w:rPr>
          <w:rFonts w:hint="eastAsia"/>
        </w:rPr>
        <w:t>I</w:t>
      </w:r>
      <w:r>
        <w:t>D</w:t>
      </w:r>
    </w:p>
    <w:p w14:paraId="56D31B4E" w14:textId="3A1F90C7" w:rsidR="00CF5B54" w:rsidRDefault="00CF5B54" w:rsidP="00316C7A">
      <w:pPr>
        <w:ind w:firstLine="480"/>
      </w:pPr>
    </w:p>
    <w:p w14:paraId="30E7625E" w14:textId="1AE03FF0" w:rsidR="00CF5B54" w:rsidRDefault="00CF5B54" w:rsidP="00CF5B54">
      <w:pPr>
        <w:pStyle w:val="3"/>
        <w:ind w:firstLine="482"/>
      </w:pPr>
      <w:r>
        <w:rPr>
          <w:rFonts w:hint="eastAsia"/>
        </w:rPr>
        <w:lastRenderedPageBreak/>
        <w:t>1</w:t>
      </w:r>
      <w:r>
        <w:t xml:space="preserve">.2.4 </w:t>
      </w:r>
      <w:r>
        <w:rPr>
          <w:rFonts w:hint="eastAsia"/>
        </w:rPr>
        <w:t>获取用户</w:t>
      </w:r>
    </w:p>
    <w:p w14:paraId="623C5B0B" w14:textId="6045DA7E" w:rsidR="00CF5B54" w:rsidRDefault="00CF5B54" w:rsidP="00CF5B54">
      <w:pPr>
        <w:ind w:firstLine="480"/>
      </w:pPr>
      <w:r>
        <w:rPr>
          <w:rFonts w:hint="eastAsia"/>
        </w:rPr>
        <w:t>获取用户是输入用户名和密码，查询文件中是否包含一个用户，其用户名和密码都与输入相符。如果存在，则返回对应用户。如果不存在则返回</w:t>
      </w:r>
      <w:r>
        <w:t>null</w:t>
      </w:r>
      <w:r>
        <w:rPr>
          <w:rFonts w:hint="eastAsia"/>
        </w:rPr>
        <w:t>的方法。</w:t>
      </w:r>
    </w:p>
    <w:p w14:paraId="7A9EED0C" w14:textId="77777777" w:rsidR="00CF5B54" w:rsidRDefault="00CF5B54" w:rsidP="00CF5B54">
      <w:pPr>
        <w:ind w:firstLine="480"/>
      </w:pPr>
    </w:p>
    <w:p w14:paraId="11438EC9" w14:textId="0E103C45" w:rsidR="00CF5B54" w:rsidRDefault="00CF5B54" w:rsidP="00CF5B54">
      <w:pPr>
        <w:ind w:firstLine="480"/>
      </w:pPr>
      <w:r>
        <w:rPr>
          <w:rFonts w:hint="eastAsia"/>
        </w:rPr>
        <w:t>网络接口：无。</w:t>
      </w:r>
    </w:p>
    <w:p w14:paraId="2C575E05" w14:textId="77777777" w:rsidR="00CF5B54" w:rsidRDefault="00CF5B54" w:rsidP="00CF5B54">
      <w:pPr>
        <w:ind w:firstLine="480"/>
      </w:pPr>
    </w:p>
    <w:p w14:paraId="62C37021" w14:textId="20F66FD3" w:rsidR="00CF5B54" w:rsidRDefault="00CF5B54" w:rsidP="00CF5B54">
      <w:pPr>
        <w:pStyle w:val="3"/>
        <w:ind w:firstLine="482"/>
      </w:pPr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保存用户</w:t>
      </w:r>
    </w:p>
    <w:p w14:paraId="5976F5CD" w14:textId="13C983EF" w:rsidR="00CF5B54" w:rsidRDefault="00CF5B54" w:rsidP="00CF5B54">
      <w:pPr>
        <w:ind w:firstLine="480"/>
      </w:pPr>
      <w:commentRangeStart w:id="3"/>
      <w:r>
        <w:rPr>
          <w:rFonts w:hint="eastAsia"/>
        </w:rPr>
        <w:t>保存用户是将用户列表保存到文件里的方法</w:t>
      </w:r>
      <w:commentRangeEnd w:id="3"/>
      <w:r>
        <w:rPr>
          <w:rStyle w:val="af7"/>
        </w:rPr>
        <w:commentReference w:id="3"/>
      </w:r>
      <w:r>
        <w:rPr>
          <w:rFonts w:hint="eastAsia"/>
        </w:rPr>
        <w:t>，无输入输出。</w:t>
      </w:r>
    </w:p>
    <w:p w14:paraId="3C2AE00A" w14:textId="7AD2E041" w:rsidR="00CF5B54" w:rsidRDefault="00CF5B54" w:rsidP="00CF5B54">
      <w:pPr>
        <w:pStyle w:val="3"/>
        <w:ind w:firstLine="482"/>
      </w:pPr>
      <w:r>
        <w:rPr>
          <w:rFonts w:hint="eastAsia"/>
        </w:rPr>
        <w:t>1</w:t>
      </w:r>
      <w:r>
        <w:t xml:space="preserve">.2.6 </w:t>
      </w:r>
      <w:r>
        <w:rPr>
          <w:rFonts w:hint="eastAsia"/>
        </w:rPr>
        <w:t>读取用户</w:t>
      </w:r>
    </w:p>
    <w:p w14:paraId="36789A7F" w14:textId="0181055E" w:rsidR="00CF5B54" w:rsidRDefault="00CF5B54" w:rsidP="00CF5B54">
      <w:pPr>
        <w:ind w:firstLine="480"/>
      </w:pPr>
      <w:r>
        <w:rPr>
          <w:rFonts w:hint="eastAsia"/>
        </w:rPr>
        <w:t>读取用户是将文件中的内容读取，并且还原为用户列表的方法。无输入输出。</w:t>
      </w:r>
    </w:p>
    <w:p w14:paraId="61F3F294" w14:textId="6D15E025" w:rsidR="00421003" w:rsidRDefault="00421003" w:rsidP="00421003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用户授权模块</w:t>
      </w:r>
    </w:p>
    <w:p w14:paraId="600AE7BE" w14:textId="125EACB7" w:rsidR="00421003" w:rsidRDefault="00421003" w:rsidP="00421003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本模块请后续补充</w:t>
      </w:r>
      <w:r>
        <w:t>]</w:t>
      </w:r>
    </w:p>
    <w:p w14:paraId="157B977A" w14:textId="2F8A63DB" w:rsidR="00421003" w:rsidRDefault="00421003" w:rsidP="00421003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用户仓库设计</w:t>
      </w:r>
    </w:p>
    <w:p w14:paraId="560A4CAF" w14:textId="3EE9536E" w:rsidR="00A45E6A" w:rsidRDefault="00262B2A" w:rsidP="00A45E6A">
      <w:pPr>
        <w:ind w:firstLine="480"/>
      </w:pPr>
      <w:r>
        <w:rPr>
          <w:rFonts w:hint="eastAsia"/>
        </w:rPr>
        <w:t>用户仓库模块包括仓库类，用户模型类等组成，类图如下：</w:t>
      </w:r>
    </w:p>
    <w:p w14:paraId="6286262E" w14:textId="285DEA6C" w:rsidR="00262B2A" w:rsidRDefault="00262B2A" w:rsidP="00262B2A">
      <w:pPr>
        <w:pStyle w:val="a4"/>
        <w:ind w:firstLine="420"/>
      </w:pPr>
      <w:r w:rsidRPr="00262B2A">
        <w:drawing>
          <wp:inline distT="0" distB="0" distL="0" distR="0" wp14:anchorId="35F6F1D3" wp14:editId="5DA7F528">
            <wp:extent cx="3275716" cy="2363302"/>
            <wp:effectExtent l="0" t="0" r="1270" b="0"/>
            <wp:docPr id="4" name="图片 3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85BFCA8-22D1-9277-D195-2A3FEA7F7C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示&#10;&#10;描述已自动生成">
                      <a:extLst>
                        <a:ext uri="{FF2B5EF4-FFF2-40B4-BE49-F238E27FC236}">
                          <a16:creationId xmlns:a16="http://schemas.microsoft.com/office/drawing/2014/main" id="{485BFCA8-22D1-9277-D195-2A3FEA7F7C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716" cy="23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A950" w14:textId="4452972C" w:rsidR="00262B2A" w:rsidRDefault="00262B2A" w:rsidP="00262B2A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用户仓库类图</w:t>
      </w:r>
    </w:p>
    <w:p w14:paraId="497DA086" w14:textId="2A706A63" w:rsidR="00262B2A" w:rsidRDefault="00262B2A" w:rsidP="00A45E6A">
      <w:pPr>
        <w:ind w:firstLine="48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I</w:t>
      </w:r>
      <w:r>
        <w:t>UserStore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UserPrincipal</w:t>
      </w:r>
      <w:proofErr w:type="spellEnd"/>
      <w:r>
        <w:rPr>
          <w:rFonts w:hint="eastAsia"/>
        </w:rPr>
        <w:t>是接口，应该放在框架类中。</w:t>
      </w:r>
    </w:p>
    <w:p w14:paraId="75DC3E77" w14:textId="77777777" w:rsidR="00262B2A" w:rsidRDefault="00262B2A" w:rsidP="00A45E6A">
      <w:pPr>
        <w:ind w:firstLine="480"/>
      </w:pPr>
    </w:p>
    <w:p w14:paraId="3E9DE93E" w14:textId="6C552097" w:rsidR="00262B2A" w:rsidRDefault="00262B2A" w:rsidP="00262B2A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用户类</w:t>
      </w:r>
    </w:p>
    <w:p w14:paraId="7C4967D0" w14:textId="6FB7A0EB" w:rsidR="00262B2A" w:rsidRDefault="00262B2A" w:rsidP="00262B2A">
      <w:pPr>
        <w:ind w:firstLine="480"/>
      </w:pPr>
      <w:r>
        <w:rPr>
          <w:rFonts w:hint="eastAsia"/>
        </w:rPr>
        <w:t>根据设计，用户类应该有以下字段：</w:t>
      </w:r>
    </w:p>
    <w:p w14:paraId="0F209356" w14:textId="2B206D7C" w:rsidR="00262B2A" w:rsidRDefault="00262B2A" w:rsidP="00262B2A">
      <w:pPr>
        <w:ind w:firstLine="480"/>
      </w:pPr>
      <w: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uid</w:t>
      </w:r>
      <w:proofErr w:type="spellEnd"/>
      <w:r>
        <w:rPr>
          <w:rFonts w:hint="eastAsia"/>
        </w:rPr>
        <w:t>，用户</w:t>
      </w:r>
      <w:r>
        <w:rPr>
          <w:rFonts w:hint="eastAsia"/>
        </w:rPr>
        <w:t>I</w:t>
      </w:r>
      <w:r>
        <w:t>D</w:t>
      </w:r>
    </w:p>
    <w:p w14:paraId="3C52E9E0" w14:textId="24D26AF3" w:rsidR="00262B2A" w:rsidRDefault="00262B2A" w:rsidP="00262B2A">
      <w:pPr>
        <w:ind w:firstLine="480"/>
        <w:rPr>
          <w:rFonts w:hint="eastAsia"/>
        </w:rPr>
      </w:pPr>
      <w:proofErr w:type="spellStart"/>
      <w:r>
        <w:rPr>
          <w:rFonts w:hint="eastAsia"/>
        </w:rPr>
        <w:t>U</w:t>
      </w:r>
      <w:r>
        <w:t>serName</w:t>
      </w:r>
      <w:proofErr w:type="spellEnd"/>
      <w:r>
        <w:rPr>
          <w:rFonts w:hint="eastAsia"/>
        </w:rPr>
        <w:t>，字符串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位，用户名</w:t>
      </w:r>
    </w:p>
    <w:p w14:paraId="49EFCD3D" w14:textId="656C72DA" w:rsidR="00262B2A" w:rsidRDefault="00262B2A" w:rsidP="00262B2A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请按第一章的设计自行补充</w:t>
      </w:r>
      <w:r>
        <w:t>]</w:t>
      </w:r>
    </w:p>
    <w:p w14:paraId="0153A804" w14:textId="77777777" w:rsidR="00262B2A" w:rsidRPr="00262B2A" w:rsidRDefault="00262B2A" w:rsidP="00262B2A">
      <w:pPr>
        <w:ind w:firstLine="480"/>
        <w:rPr>
          <w:rFonts w:hint="eastAsia"/>
        </w:rPr>
      </w:pPr>
    </w:p>
    <w:p w14:paraId="6EC40184" w14:textId="706C2A80" w:rsidR="00262B2A" w:rsidRDefault="00262B2A" w:rsidP="00262B2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用户仓库</w:t>
      </w:r>
    </w:p>
    <w:p w14:paraId="0E8549B1" w14:textId="76E2CDA0" w:rsidR="00262B2A" w:rsidRDefault="00262B2A" w:rsidP="00262B2A">
      <w:pPr>
        <w:ind w:firstLine="480"/>
      </w:pPr>
      <w:r>
        <w:rPr>
          <w:rFonts w:hint="eastAsia"/>
        </w:rPr>
        <w:t>根据设计，本类有以下内容：</w:t>
      </w:r>
    </w:p>
    <w:p w14:paraId="3285DE74" w14:textId="4B38EDC6" w:rsidR="00262B2A" w:rsidRDefault="00262B2A" w:rsidP="00262B2A">
      <w:pPr>
        <w:ind w:firstLine="480"/>
      </w:pPr>
      <w:proofErr w:type="spellStart"/>
      <w:r w:rsidRPr="00262B2A">
        <w:t>AllUsers</w:t>
      </w:r>
      <w:proofErr w:type="spellEnd"/>
      <w:r>
        <w:rPr>
          <w:rFonts w:hint="eastAsia"/>
        </w:rPr>
        <w:t>，</w:t>
      </w:r>
      <w:r w:rsidRPr="00262B2A">
        <w:t>List&lt;User&gt;</w:t>
      </w:r>
      <w:r>
        <w:rPr>
          <w:rFonts w:hint="eastAsia"/>
        </w:rPr>
        <w:t>，内置用户列表，保护级别，该字段保存全系统中所有存在的用户</w:t>
      </w:r>
    </w:p>
    <w:p w14:paraId="35FC9B19" w14:textId="6C61D596" w:rsidR="00262B2A" w:rsidRDefault="00262B2A" w:rsidP="00262B2A">
      <w:pPr>
        <w:ind w:firstLine="480"/>
      </w:pPr>
      <w:r w:rsidRPr="00262B2A">
        <w:t xml:space="preserve">void </w:t>
      </w:r>
      <w:proofErr w:type="spellStart"/>
      <w:r w:rsidRPr="00262B2A">
        <w:t>LoadUsers</w:t>
      </w:r>
      <w:proofErr w:type="spellEnd"/>
      <w:r w:rsidRPr="00262B2A">
        <w:t>()</w:t>
      </w:r>
      <w:r>
        <w:rPr>
          <w:rFonts w:hint="eastAsia"/>
        </w:rPr>
        <w:t>，方法，获取用户</w:t>
      </w:r>
    </w:p>
    <w:p w14:paraId="1C9FA293" w14:textId="556B9676" w:rsidR="00262B2A" w:rsidRDefault="00262B2A" w:rsidP="00262B2A">
      <w:pPr>
        <w:ind w:firstLine="480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请在这里添加测试用例</w:t>
      </w:r>
      <w:r>
        <w:t>]</w:t>
      </w:r>
    </w:p>
    <w:p w14:paraId="78E1D14A" w14:textId="21B22DEC" w:rsidR="00262B2A" w:rsidRDefault="00262B2A" w:rsidP="00262B2A">
      <w:pPr>
        <w:ind w:firstLine="480"/>
      </w:pPr>
      <w:r w:rsidRPr="00262B2A">
        <w:t xml:space="preserve">(bool success, string msg, </w:t>
      </w:r>
      <w:proofErr w:type="spellStart"/>
      <w:r w:rsidRPr="00262B2A">
        <w:t>IUserPrincipal</w:t>
      </w:r>
      <w:proofErr w:type="spellEnd"/>
      <w:r w:rsidRPr="00262B2A">
        <w:t xml:space="preserve">? user) </w:t>
      </w:r>
      <w:proofErr w:type="spellStart"/>
      <w:r w:rsidRPr="00262B2A">
        <w:t>AddUser</w:t>
      </w:r>
      <w:proofErr w:type="spellEnd"/>
      <w:r w:rsidRPr="00262B2A">
        <w:t xml:space="preserve">(string name, string </w:t>
      </w:r>
      <w:proofErr w:type="spellStart"/>
      <w:r w:rsidRPr="00262B2A">
        <w:t>pwd</w:t>
      </w:r>
      <w:proofErr w:type="spellEnd"/>
      <w:r w:rsidRPr="00262B2A">
        <w:t>)</w:t>
      </w:r>
      <w:r>
        <w:rPr>
          <w:rFonts w:hint="eastAsia"/>
        </w:rPr>
        <w:t>，方法，添加用户</w:t>
      </w:r>
    </w:p>
    <w:p w14:paraId="1335BFBA" w14:textId="1C3BBD16" w:rsidR="00262B2A" w:rsidRDefault="00262B2A" w:rsidP="00262B2A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请在这里添加测试用例</w:t>
      </w:r>
      <w:r>
        <w:t>]</w:t>
      </w:r>
    </w:p>
    <w:p w14:paraId="1762A0D1" w14:textId="5A1A3723" w:rsidR="00262B2A" w:rsidRDefault="00262B2A" w:rsidP="00262B2A">
      <w:pPr>
        <w:ind w:firstLine="480"/>
      </w:pPr>
      <w:proofErr w:type="spellStart"/>
      <w:r w:rsidRPr="00262B2A">
        <w:t>IUserPrincipal</w:t>
      </w:r>
      <w:proofErr w:type="spellEnd"/>
      <w:r w:rsidRPr="00262B2A">
        <w:t xml:space="preserve">? </w:t>
      </w:r>
      <w:proofErr w:type="spellStart"/>
      <w:r w:rsidRPr="00262B2A">
        <w:t>GetUser</w:t>
      </w:r>
      <w:proofErr w:type="spellEnd"/>
      <w:r w:rsidRPr="00262B2A">
        <w:t xml:space="preserve">(string </w:t>
      </w:r>
      <w:proofErr w:type="spellStart"/>
      <w:r w:rsidRPr="00262B2A">
        <w:t>userName</w:t>
      </w:r>
      <w:proofErr w:type="spellEnd"/>
      <w:r w:rsidRPr="00262B2A">
        <w:t xml:space="preserve">, string </w:t>
      </w:r>
      <w:proofErr w:type="spellStart"/>
      <w:r w:rsidRPr="00262B2A">
        <w:t>pwd</w:t>
      </w:r>
      <w:proofErr w:type="spellEnd"/>
      <w:r w:rsidRPr="00262B2A">
        <w:t>)</w:t>
      </w:r>
      <w:r>
        <w:rPr>
          <w:rFonts w:hint="eastAsia"/>
        </w:rPr>
        <w:t>，方法，获取用户</w:t>
      </w:r>
    </w:p>
    <w:p w14:paraId="69665FBD" w14:textId="71D80894" w:rsidR="00262B2A" w:rsidRDefault="00262B2A" w:rsidP="00262B2A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请在这里添加测试用例</w:t>
      </w:r>
      <w:r>
        <w:t>]</w:t>
      </w:r>
    </w:p>
    <w:p w14:paraId="04790786" w14:textId="455D7EC3" w:rsidR="00262B2A" w:rsidRDefault="00262B2A" w:rsidP="00262B2A">
      <w:pPr>
        <w:ind w:firstLine="480"/>
      </w:pPr>
      <w:proofErr w:type="spellStart"/>
      <w:r w:rsidRPr="00262B2A">
        <w:t>IUserPrincipal</w:t>
      </w:r>
      <w:proofErr w:type="spellEnd"/>
      <w:r w:rsidRPr="00262B2A">
        <w:t xml:space="preserve">? </w:t>
      </w:r>
      <w:proofErr w:type="spellStart"/>
      <w:r w:rsidRPr="00262B2A">
        <w:t>RemoveUser</w:t>
      </w:r>
      <w:proofErr w:type="spellEnd"/>
      <w:r w:rsidRPr="00262B2A">
        <w:t xml:space="preserve">(string </w:t>
      </w:r>
      <w:proofErr w:type="spellStart"/>
      <w:r w:rsidRPr="00262B2A">
        <w:t>userName</w:t>
      </w:r>
      <w:proofErr w:type="spellEnd"/>
      <w:r w:rsidRPr="00262B2A">
        <w:t>)</w:t>
      </w:r>
      <w:r>
        <w:rPr>
          <w:rFonts w:hint="eastAsia"/>
        </w:rPr>
        <w:t>，方法，删除用户</w:t>
      </w:r>
    </w:p>
    <w:p w14:paraId="6F6EB931" w14:textId="77777777" w:rsidR="00262B2A" w:rsidRDefault="00262B2A" w:rsidP="00262B2A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请在这里添加测试用例</w:t>
      </w:r>
      <w:r>
        <w:t>]</w:t>
      </w:r>
    </w:p>
    <w:p w14:paraId="377DB1E4" w14:textId="46797634" w:rsidR="00262B2A" w:rsidRDefault="00262B2A" w:rsidP="00262B2A">
      <w:pPr>
        <w:ind w:firstLine="480"/>
      </w:pPr>
      <w:r w:rsidRPr="00262B2A">
        <w:t xml:space="preserve">void </w:t>
      </w:r>
      <w:proofErr w:type="spellStart"/>
      <w:r w:rsidRPr="00262B2A">
        <w:t>SaveToFile</w:t>
      </w:r>
      <w:proofErr w:type="spellEnd"/>
      <w:r w:rsidRPr="00262B2A">
        <w:t>()</w:t>
      </w:r>
      <w:r>
        <w:rPr>
          <w:rFonts w:hint="eastAsia"/>
        </w:rPr>
        <w:t>，方法，保存用户</w:t>
      </w:r>
    </w:p>
    <w:p w14:paraId="5E149B1F" w14:textId="77777777" w:rsidR="00262B2A" w:rsidRDefault="00262B2A" w:rsidP="00262B2A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请在这里添加测试用例</w:t>
      </w:r>
      <w:r>
        <w:t>]</w:t>
      </w:r>
    </w:p>
    <w:p w14:paraId="0BD5849F" w14:textId="77777777" w:rsidR="00262B2A" w:rsidRDefault="00262B2A" w:rsidP="00262B2A">
      <w:pPr>
        <w:ind w:firstLine="480"/>
      </w:pPr>
    </w:p>
    <w:p w14:paraId="464C65CD" w14:textId="3D36F1B2" w:rsidR="00262B2A" w:rsidRDefault="00262B2A" w:rsidP="00262B2A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项目结构图</w:t>
      </w:r>
    </w:p>
    <w:p w14:paraId="73CC4A31" w14:textId="21CFF918" w:rsidR="00262B2A" w:rsidRDefault="00262B2A" w:rsidP="00262B2A">
      <w:pPr>
        <w:pStyle w:val="a4"/>
        <w:ind w:firstLine="420"/>
      </w:pPr>
      <w:r>
        <w:rPr>
          <w:noProof/>
        </w:rPr>
        <w:drawing>
          <wp:inline distT="0" distB="0" distL="0" distR="0" wp14:anchorId="4293E53C" wp14:editId="3ECE0EA1">
            <wp:extent cx="1971429" cy="2476190"/>
            <wp:effectExtent l="0" t="0" r="0" b="635"/>
            <wp:docPr id="179777946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79461" name="图片 1" descr="图形用户界面, 应用程序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CF25" w14:textId="79C42F52" w:rsidR="00262B2A" w:rsidRDefault="00262B2A" w:rsidP="00262B2A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项目结构图</w:t>
      </w:r>
    </w:p>
    <w:p w14:paraId="75DD0DE2" w14:textId="77777777" w:rsidR="00262B2A" w:rsidRDefault="00262B2A" w:rsidP="00262B2A">
      <w:pPr>
        <w:ind w:firstLine="480"/>
      </w:pPr>
    </w:p>
    <w:p w14:paraId="34ACC833" w14:textId="1BE851E3" w:rsidR="00262B2A" w:rsidRDefault="00262B2A" w:rsidP="00262B2A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用户界面设计</w:t>
      </w:r>
    </w:p>
    <w:p w14:paraId="52490ED0" w14:textId="4954C35C" w:rsidR="00262B2A" w:rsidRDefault="00262B2A" w:rsidP="006A15A7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请自行截图，需要</w:t>
      </w:r>
      <w:r w:rsidR="003D5F9C">
        <w:rPr>
          <w:rFonts w:hint="eastAsia"/>
        </w:rPr>
        <w:t>截取</w:t>
      </w:r>
      <w:r>
        <w:rPr>
          <w:rFonts w:hint="eastAsia"/>
        </w:rPr>
        <w:t>登录图一张，用户列表图一张，用户详细图一张</w:t>
      </w:r>
      <w:r>
        <w:t>]</w:t>
      </w:r>
    </w:p>
    <w:p w14:paraId="0C439079" w14:textId="77777777" w:rsidR="006A15A7" w:rsidRPr="00262B2A" w:rsidRDefault="006A15A7" w:rsidP="006A15A7">
      <w:pPr>
        <w:ind w:firstLine="480"/>
        <w:rPr>
          <w:rFonts w:hint="eastAsia"/>
        </w:rPr>
      </w:pPr>
    </w:p>
    <w:p w14:paraId="158616E4" w14:textId="51B4313F" w:rsidR="00CF5B54" w:rsidRDefault="00CF5B54" w:rsidP="00CF5B54">
      <w:pPr>
        <w:pStyle w:val="1"/>
      </w:pPr>
      <w:r>
        <w:rPr>
          <w:rFonts w:hint="eastAsia"/>
        </w:rPr>
        <w:lastRenderedPageBreak/>
        <w:t>第</w:t>
      </w:r>
      <w:r w:rsidR="00421003"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身份验证模块设计</w:t>
      </w:r>
    </w:p>
    <w:p w14:paraId="430DC106" w14:textId="52E422F9" w:rsidR="00CF5B54" w:rsidRPr="00CF5B54" w:rsidRDefault="00CF5B54" w:rsidP="00CF5B54">
      <w:pPr>
        <w:ind w:firstLine="480"/>
        <w:rPr>
          <w:rFonts w:hint="eastAsia"/>
        </w:rPr>
      </w:pPr>
      <w:r>
        <w:rPr>
          <w:rFonts w:hint="eastAsia"/>
        </w:rPr>
        <w:t>身份验证模块包含身份验证服务，证书管理服务，身份验证结果，证书类等组成，类图如下：</w:t>
      </w:r>
    </w:p>
    <w:p w14:paraId="0EA2C6FB" w14:textId="353A10AD" w:rsidR="00CF5B54" w:rsidRDefault="00CF5B54" w:rsidP="00CF5B54">
      <w:pPr>
        <w:pStyle w:val="a4"/>
        <w:ind w:firstLine="420"/>
      </w:pPr>
      <w:r w:rsidRPr="00CF5B54">
        <w:drawing>
          <wp:inline distT="0" distB="0" distL="0" distR="0" wp14:anchorId="0F9E86F4" wp14:editId="4FAC0AC4">
            <wp:extent cx="5305304" cy="5288655"/>
            <wp:effectExtent l="0" t="0" r="0" b="7620"/>
            <wp:docPr id="15" name="图片 14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D851DF5-3B9A-C6FD-77DC-F4EED502E6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示&#10;&#10;描述已自动生成">
                      <a:extLst>
                        <a:ext uri="{FF2B5EF4-FFF2-40B4-BE49-F238E27FC236}">
                          <a16:creationId xmlns:a16="http://schemas.microsoft.com/office/drawing/2014/main" id="{FD851DF5-3B9A-C6FD-77DC-F4EED502E6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304" cy="5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248" w14:textId="7D6C7D2E" w:rsidR="00CF5B54" w:rsidRDefault="00CF5B54" w:rsidP="00CF5B54">
      <w:pPr>
        <w:pStyle w:val="a4"/>
        <w:ind w:firstLine="420"/>
        <w:rPr>
          <w:rFonts w:hint="eastAsia"/>
        </w:rPr>
      </w:pPr>
      <w:r>
        <w:rPr>
          <w:rFonts w:hint="eastAsia"/>
        </w:rPr>
        <w:t>图</w:t>
      </w:r>
      <w:r w:rsidR="00421003">
        <w:t>3</w:t>
      </w:r>
      <w:r>
        <w:t>-1</w:t>
      </w:r>
      <w:r w:rsidR="00421003">
        <w:t xml:space="preserve"> </w:t>
      </w:r>
      <w:r w:rsidR="00421003">
        <w:rPr>
          <w:rFonts w:hint="eastAsia"/>
        </w:rPr>
        <w:t>身份验证模块类图</w:t>
      </w:r>
    </w:p>
    <w:p w14:paraId="50081ACC" w14:textId="370B4AA8" w:rsidR="00CF5B54" w:rsidRPr="00CF5B54" w:rsidRDefault="00421003" w:rsidP="00CF5B54">
      <w:pPr>
        <w:ind w:firstLine="480"/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I</w:t>
      </w:r>
      <w:r>
        <w:t>UserStore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UserPrincipal</w:t>
      </w:r>
      <w:proofErr w:type="spellEnd"/>
      <w:r>
        <w:rPr>
          <w:rFonts w:hint="eastAsia"/>
        </w:rPr>
        <w:t>是接口，应该放在框架类中。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类和</w:t>
      </w:r>
      <w:proofErr w:type="spellStart"/>
      <w:r>
        <w:rPr>
          <w:rFonts w:hint="eastAsia"/>
        </w:rPr>
        <w:t>U</w:t>
      </w:r>
      <w:r>
        <w:t>serStore</w:t>
      </w:r>
      <w:proofErr w:type="spellEnd"/>
      <w:r>
        <w:rPr>
          <w:rFonts w:hint="eastAsia"/>
        </w:rPr>
        <w:t>类是用户仓库的内容。</w:t>
      </w:r>
    </w:p>
    <w:sectPr w:rsidR="00CF5B54" w:rsidRPr="00CF5B54" w:rsidSect="003C26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701" w:right="1588" w:bottom="1418" w:left="175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f337" w:date="2023-10-24T09:59:00Z" w:initials="黄玺">
    <w:p w14:paraId="2CA2CF14" w14:textId="77777777" w:rsidR="00316C7A" w:rsidRDefault="00316C7A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字段请组队讨论，并且补充。</w:t>
      </w:r>
    </w:p>
    <w:p w14:paraId="7CEF0AD4" w14:textId="77777777" w:rsidR="00316C7A" w:rsidRDefault="00316C7A">
      <w:pPr>
        <w:pStyle w:val="af8"/>
        <w:ind w:left="0" w:firstLineChars="0" w:firstLine="0"/>
      </w:pPr>
      <w:r>
        <w:rPr>
          <w:rFonts w:hint="eastAsia"/>
        </w:rPr>
        <w:t>在本例中，也请考虑补充的字段是否对身份验证有用。</w:t>
      </w:r>
    </w:p>
    <w:p w14:paraId="797F5BAD" w14:textId="77777777" w:rsidR="00316C7A" w:rsidRDefault="00316C7A">
      <w:pPr>
        <w:pStyle w:val="af8"/>
        <w:ind w:left="0" w:firstLineChars="0" w:firstLine="0"/>
      </w:pPr>
      <w:r>
        <w:rPr>
          <w:rFonts w:hint="eastAsia"/>
        </w:rPr>
        <w:t>例如：</w:t>
      </w:r>
    </w:p>
    <w:p w14:paraId="25ECF502" w14:textId="77777777" w:rsidR="00316C7A" w:rsidRDefault="00316C7A">
      <w:pPr>
        <w:pStyle w:val="af8"/>
        <w:ind w:left="0" w:firstLineChars="0" w:firstLine="0"/>
      </w:pPr>
      <w:r>
        <w:rPr>
          <w:rFonts w:hint="eastAsia"/>
        </w:rPr>
        <w:t>补充字段“最后登录时间”。此字段在身份验证中有用。</w:t>
      </w:r>
    </w:p>
    <w:p w14:paraId="0DB5A773" w14:textId="77777777" w:rsidR="00316C7A" w:rsidRDefault="00316C7A" w:rsidP="00F41309">
      <w:pPr>
        <w:pStyle w:val="af8"/>
        <w:ind w:left="0" w:firstLineChars="0" w:firstLine="0"/>
      </w:pPr>
      <w:r>
        <w:rPr>
          <w:rFonts w:hint="eastAsia"/>
        </w:rPr>
        <w:t>补充字段“所属部门”。此字段在身份验证中无用，可以不补充。</w:t>
      </w:r>
    </w:p>
  </w:comment>
  <w:comment w:id="1" w:author="tf337" w:date="2023-10-24T10:00:00Z" w:initials="黄玺">
    <w:p w14:paraId="4BB046AF" w14:textId="77777777" w:rsidR="00316C7A" w:rsidRDefault="00316C7A" w:rsidP="00FB4937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哪些字段有重复需要提示？</w:t>
      </w:r>
    </w:p>
  </w:comment>
  <w:comment w:id="2" w:author="tf337" w:date="2023-10-24T10:00:00Z" w:initials="黄玺">
    <w:p w14:paraId="388F6766" w14:textId="77777777" w:rsidR="00316C7A" w:rsidRDefault="00316C7A" w:rsidP="00B02EC9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需要验证哪些字符串的长度？</w:t>
      </w:r>
    </w:p>
  </w:comment>
  <w:comment w:id="3" w:author="tf337" w:date="2023-10-24T10:07:00Z" w:initials="黄玺">
    <w:p w14:paraId="2C6AAD89" w14:textId="77777777" w:rsidR="00CF5B54" w:rsidRDefault="00CF5B54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请补充保存用户的方法，是用</w:t>
      </w:r>
      <w:r>
        <w:t>txt</w:t>
      </w:r>
      <w:r>
        <w:rPr>
          <w:rFonts w:hint="eastAsia"/>
        </w:rPr>
        <w:t>形式保存，还是用</w:t>
      </w:r>
      <w:r>
        <w:t>JSON</w:t>
      </w:r>
      <w:r>
        <w:rPr>
          <w:rFonts w:hint="eastAsia"/>
        </w:rPr>
        <w:t>形式保存等。</w:t>
      </w:r>
    </w:p>
    <w:p w14:paraId="40882E93" w14:textId="77777777" w:rsidR="00CF5B54" w:rsidRDefault="00CF5B54" w:rsidP="00523F96">
      <w:pPr>
        <w:pStyle w:val="af8"/>
        <w:ind w:left="0" w:firstLineChars="0" w:firstLine="0"/>
      </w:pPr>
      <w:r>
        <w:rPr>
          <w:rFonts w:hint="eastAsia"/>
        </w:rPr>
        <w:t>还有保存到什么文件里，这些文件的储存位置。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B5A773" w15:done="0"/>
  <w15:commentEx w15:paraId="4BB046AF" w15:done="0"/>
  <w15:commentEx w15:paraId="388F6766" w15:done="0"/>
  <w15:commentEx w15:paraId="40882E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C39832" w16cex:dateUtc="2023-10-24T01:59:00Z"/>
  <w16cex:commentExtensible w16cex:durableId="0C1E2BA9" w16cex:dateUtc="2023-10-24T02:00:00Z"/>
  <w16cex:commentExtensible w16cex:durableId="02B644A1" w16cex:dateUtc="2023-10-24T02:00:00Z"/>
  <w16cex:commentExtensible w16cex:durableId="1F277267" w16cex:dateUtc="2023-10-24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B5A773" w16cid:durableId="1DC39832"/>
  <w16cid:commentId w16cid:paraId="4BB046AF" w16cid:durableId="0C1E2BA9"/>
  <w16cid:commentId w16cid:paraId="388F6766" w16cid:durableId="02B644A1"/>
  <w16cid:commentId w16cid:paraId="40882E93" w16cid:durableId="1F2772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F54C" w14:textId="77777777" w:rsidR="004D3E86" w:rsidRDefault="004D3E86" w:rsidP="00C23BA5">
      <w:pPr>
        <w:spacing w:line="240" w:lineRule="auto"/>
        <w:ind w:firstLine="480"/>
      </w:pPr>
      <w:r>
        <w:separator/>
      </w:r>
    </w:p>
  </w:endnote>
  <w:endnote w:type="continuationSeparator" w:id="0">
    <w:p w14:paraId="0AF40FB8" w14:textId="77777777" w:rsidR="004D3E86" w:rsidRDefault="004D3E86" w:rsidP="00C23B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5F89" w14:textId="77777777" w:rsidR="00194141" w:rsidRDefault="00194141" w:rsidP="0019414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A2CC" w14:textId="77777777" w:rsidR="00194141" w:rsidRDefault="00194141" w:rsidP="00194141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AA02" w14:textId="77777777" w:rsidR="00194141" w:rsidRDefault="00194141" w:rsidP="0019414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FA39" w14:textId="77777777" w:rsidR="004D3E86" w:rsidRDefault="004D3E86" w:rsidP="00C23BA5">
      <w:pPr>
        <w:spacing w:line="240" w:lineRule="auto"/>
        <w:ind w:firstLine="480"/>
      </w:pPr>
      <w:r>
        <w:separator/>
      </w:r>
    </w:p>
  </w:footnote>
  <w:footnote w:type="continuationSeparator" w:id="0">
    <w:p w14:paraId="509C1068" w14:textId="77777777" w:rsidR="004D3E86" w:rsidRDefault="004D3E86" w:rsidP="00C23BA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34EA" w14:textId="77777777" w:rsidR="00194141" w:rsidRDefault="00194141" w:rsidP="0019414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72DC" w14:textId="77777777" w:rsidR="00153ECE" w:rsidRDefault="00153ECE" w:rsidP="0033477A">
    <w:pPr>
      <w:pStyle w:val="af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A60A" w14:textId="77777777" w:rsidR="00194141" w:rsidRDefault="00194141" w:rsidP="0019414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614"/>
    <w:multiLevelType w:val="multilevel"/>
    <w:tmpl w:val="6EFAE7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C3701C1"/>
    <w:multiLevelType w:val="hybridMultilevel"/>
    <w:tmpl w:val="B77E0A20"/>
    <w:lvl w:ilvl="0" w:tplc="96C6A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C1C59"/>
    <w:multiLevelType w:val="hybridMultilevel"/>
    <w:tmpl w:val="91249F56"/>
    <w:lvl w:ilvl="0" w:tplc="C69C043A">
      <w:start w:val="1"/>
      <w:numFmt w:val="japaneseCounting"/>
      <w:lvlText w:val="第%1章"/>
      <w:lvlJc w:val="left"/>
      <w:pPr>
        <w:ind w:left="15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355F2C"/>
    <w:multiLevelType w:val="hybridMultilevel"/>
    <w:tmpl w:val="2D020108"/>
    <w:lvl w:ilvl="0" w:tplc="B71AE78A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03939511">
    <w:abstractNumId w:val="3"/>
  </w:num>
  <w:num w:numId="2" w16cid:durableId="1702172365">
    <w:abstractNumId w:val="1"/>
  </w:num>
  <w:num w:numId="3" w16cid:durableId="1805460114">
    <w:abstractNumId w:val="2"/>
  </w:num>
  <w:num w:numId="4" w16cid:durableId="6797445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f337">
    <w15:presenceInfo w15:providerId="AD" w15:userId="S::tf337@cnzck.com::0211013f-145e-448d-9865-2e7920d9f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FC8"/>
    <w:rsid w:val="0000791D"/>
    <w:rsid w:val="00025CFF"/>
    <w:rsid w:val="00085E24"/>
    <w:rsid w:val="00097678"/>
    <w:rsid w:val="000B03DE"/>
    <w:rsid w:val="000B1675"/>
    <w:rsid w:val="000D30C3"/>
    <w:rsid w:val="000E1362"/>
    <w:rsid w:val="000E6D57"/>
    <w:rsid w:val="000F0979"/>
    <w:rsid w:val="000F0CC7"/>
    <w:rsid w:val="00101716"/>
    <w:rsid w:val="00103EB2"/>
    <w:rsid w:val="001142DB"/>
    <w:rsid w:val="00115327"/>
    <w:rsid w:val="00116515"/>
    <w:rsid w:val="001354AE"/>
    <w:rsid w:val="00153ECE"/>
    <w:rsid w:val="00173A56"/>
    <w:rsid w:val="00182052"/>
    <w:rsid w:val="00182A86"/>
    <w:rsid w:val="0018375D"/>
    <w:rsid w:val="00194141"/>
    <w:rsid w:val="001A0AFE"/>
    <w:rsid w:val="001A7E14"/>
    <w:rsid w:val="001C59AE"/>
    <w:rsid w:val="001F2318"/>
    <w:rsid w:val="00200F34"/>
    <w:rsid w:val="00214783"/>
    <w:rsid w:val="00253EC4"/>
    <w:rsid w:val="00256A66"/>
    <w:rsid w:val="00262B2A"/>
    <w:rsid w:val="00267993"/>
    <w:rsid w:val="002932C5"/>
    <w:rsid w:val="002968EE"/>
    <w:rsid w:val="002D0138"/>
    <w:rsid w:val="002D4AD4"/>
    <w:rsid w:val="00305B7F"/>
    <w:rsid w:val="00314818"/>
    <w:rsid w:val="00316C7A"/>
    <w:rsid w:val="003262B7"/>
    <w:rsid w:val="0033477A"/>
    <w:rsid w:val="00341D6C"/>
    <w:rsid w:val="003547D2"/>
    <w:rsid w:val="003842A7"/>
    <w:rsid w:val="003C2434"/>
    <w:rsid w:val="003C2659"/>
    <w:rsid w:val="003D5F9C"/>
    <w:rsid w:val="00421003"/>
    <w:rsid w:val="00424CAF"/>
    <w:rsid w:val="0043761C"/>
    <w:rsid w:val="00441EFF"/>
    <w:rsid w:val="0048477B"/>
    <w:rsid w:val="00485D30"/>
    <w:rsid w:val="004B29DF"/>
    <w:rsid w:val="004B4FBD"/>
    <w:rsid w:val="004B6D52"/>
    <w:rsid w:val="004C0277"/>
    <w:rsid w:val="004C1187"/>
    <w:rsid w:val="004C5313"/>
    <w:rsid w:val="004C6468"/>
    <w:rsid w:val="004D019E"/>
    <w:rsid w:val="004D3E86"/>
    <w:rsid w:val="004E3C57"/>
    <w:rsid w:val="004F644B"/>
    <w:rsid w:val="00502B83"/>
    <w:rsid w:val="00556155"/>
    <w:rsid w:val="0057680F"/>
    <w:rsid w:val="00576984"/>
    <w:rsid w:val="00582BC0"/>
    <w:rsid w:val="00584E81"/>
    <w:rsid w:val="00586EA4"/>
    <w:rsid w:val="005C6140"/>
    <w:rsid w:val="006012E3"/>
    <w:rsid w:val="006165CB"/>
    <w:rsid w:val="006176D1"/>
    <w:rsid w:val="00644898"/>
    <w:rsid w:val="0064735E"/>
    <w:rsid w:val="00663E93"/>
    <w:rsid w:val="00665696"/>
    <w:rsid w:val="00670E2E"/>
    <w:rsid w:val="006746BD"/>
    <w:rsid w:val="0069528F"/>
    <w:rsid w:val="00695FB9"/>
    <w:rsid w:val="00696686"/>
    <w:rsid w:val="00696E89"/>
    <w:rsid w:val="006A15A7"/>
    <w:rsid w:val="006B2109"/>
    <w:rsid w:val="006D4028"/>
    <w:rsid w:val="006E08BD"/>
    <w:rsid w:val="006E6DBC"/>
    <w:rsid w:val="006F0A77"/>
    <w:rsid w:val="00716386"/>
    <w:rsid w:val="00736432"/>
    <w:rsid w:val="00740807"/>
    <w:rsid w:val="00766D2F"/>
    <w:rsid w:val="00794CCC"/>
    <w:rsid w:val="007A69A6"/>
    <w:rsid w:val="007C41F0"/>
    <w:rsid w:val="007C58FB"/>
    <w:rsid w:val="007D40A2"/>
    <w:rsid w:val="007D79D5"/>
    <w:rsid w:val="007E2ABA"/>
    <w:rsid w:val="007F1AE2"/>
    <w:rsid w:val="00802688"/>
    <w:rsid w:val="00806C4E"/>
    <w:rsid w:val="00816004"/>
    <w:rsid w:val="00816AFB"/>
    <w:rsid w:val="00826834"/>
    <w:rsid w:val="00832732"/>
    <w:rsid w:val="0083291C"/>
    <w:rsid w:val="008343B2"/>
    <w:rsid w:val="00834AE8"/>
    <w:rsid w:val="00853DAF"/>
    <w:rsid w:val="00854B9E"/>
    <w:rsid w:val="008671B8"/>
    <w:rsid w:val="00887AEF"/>
    <w:rsid w:val="008A1171"/>
    <w:rsid w:val="008B534F"/>
    <w:rsid w:val="008B5EBE"/>
    <w:rsid w:val="008B5EF8"/>
    <w:rsid w:val="008C1535"/>
    <w:rsid w:val="008C6041"/>
    <w:rsid w:val="008E015D"/>
    <w:rsid w:val="008E3097"/>
    <w:rsid w:val="008E46CD"/>
    <w:rsid w:val="008E5C09"/>
    <w:rsid w:val="008F0016"/>
    <w:rsid w:val="008F1B04"/>
    <w:rsid w:val="00907ED6"/>
    <w:rsid w:val="00935389"/>
    <w:rsid w:val="00951771"/>
    <w:rsid w:val="00951E0A"/>
    <w:rsid w:val="009566B5"/>
    <w:rsid w:val="009711EA"/>
    <w:rsid w:val="00993647"/>
    <w:rsid w:val="009C02A3"/>
    <w:rsid w:val="009D058A"/>
    <w:rsid w:val="009D50EC"/>
    <w:rsid w:val="009E60C0"/>
    <w:rsid w:val="009E65C1"/>
    <w:rsid w:val="009E70EE"/>
    <w:rsid w:val="00A111C3"/>
    <w:rsid w:val="00A158A4"/>
    <w:rsid w:val="00A323A5"/>
    <w:rsid w:val="00A35E40"/>
    <w:rsid w:val="00A45E6A"/>
    <w:rsid w:val="00A73C07"/>
    <w:rsid w:val="00A757FB"/>
    <w:rsid w:val="00AA7A05"/>
    <w:rsid w:val="00AB7758"/>
    <w:rsid w:val="00AC0097"/>
    <w:rsid w:val="00AD22AD"/>
    <w:rsid w:val="00AF4690"/>
    <w:rsid w:val="00B63E6B"/>
    <w:rsid w:val="00B66296"/>
    <w:rsid w:val="00B82A7E"/>
    <w:rsid w:val="00B90472"/>
    <w:rsid w:val="00BA70EE"/>
    <w:rsid w:val="00BB24FA"/>
    <w:rsid w:val="00BC2A87"/>
    <w:rsid w:val="00BE5E0E"/>
    <w:rsid w:val="00BF6DC9"/>
    <w:rsid w:val="00C0255F"/>
    <w:rsid w:val="00C1107E"/>
    <w:rsid w:val="00C2261A"/>
    <w:rsid w:val="00C23BA5"/>
    <w:rsid w:val="00C303A3"/>
    <w:rsid w:val="00C36C92"/>
    <w:rsid w:val="00C40E2A"/>
    <w:rsid w:val="00C4158A"/>
    <w:rsid w:val="00C46386"/>
    <w:rsid w:val="00C56096"/>
    <w:rsid w:val="00C67224"/>
    <w:rsid w:val="00C72B22"/>
    <w:rsid w:val="00C90E33"/>
    <w:rsid w:val="00C956B9"/>
    <w:rsid w:val="00CC008A"/>
    <w:rsid w:val="00CF2D6F"/>
    <w:rsid w:val="00CF5B54"/>
    <w:rsid w:val="00D004A0"/>
    <w:rsid w:val="00D010B8"/>
    <w:rsid w:val="00D05E76"/>
    <w:rsid w:val="00D1003E"/>
    <w:rsid w:val="00D54EFB"/>
    <w:rsid w:val="00D71138"/>
    <w:rsid w:val="00D71FC8"/>
    <w:rsid w:val="00D86C89"/>
    <w:rsid w:val="00D86FBD"/>
    <w:rsid w:val="00DA7181"/>
    <w:rsid w:val="00DE2E0F"/>
    <w:rsid w:val="00E055DE"/>
    <w:rsid w:val="00E11092"/>
    <w:rsid w:val="00E52137"/>
    <w:rsid w:val="00E54D4E"/>
    <w:rsid w:val="00E76830"/>
    <w:rsid w:val="00E85687"/>
    <w:rsid w:val="00E87110"/>
    <w:rsid w:val="00EA2EBB"/>
    <w:rsid w:val="00EA635C"/>
    <w:rsid w:val="00EB6E9F"/>
    <w:rsid w:val="00F01667"/>
    <w:rsid w:val="00F025FF"/>
    <w:rsid w:val="00F041B1"/>
    <w:rsid w:val="00F434A2"/>
    <w:rsid w:val="00F64001"/>
    <w:rsid w:val="00F67120"/>
    <w:rsid w:val="00F81B93"/>
    <w:rsid w:val="00F82F46"/>
    <w:rsid w:val="00F90914"/>
    <w:rsid w:val="00F965AB"/>
    <w:rsid w:val="00FA4135"/>
    <w:rsid w:val="00FC414A"/>
    <w:rsid w:val="00FD2A68"/>
    <w:rsid w:val="00FD7855"/>
    <w:rsid w:val="00FF138C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A2604"/>
  <w15:docId w15:val="{E644AB07-9133-432E-BAC4-C31599E2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6834"/>
    <w:pPr>
      <w:widowControl w:val="0"/>
      <w:spacing w:line="360" w:lineRule="auto"/>
      <w:ind w:left="420"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x. 章标题"/>
    <w:basedOn w:val="a0"/>
    <w:next w:val="a0"/>
    <w:link w:val="10"/>
    <w:uiPriority w:val="9"/>
    <w:qFormat/>
    <w:rsid w:val="0033477A"/>
    <w:pPr>
      <w:pageBreakBefore/>
      <w:spacing w:before="480" w:after="480" w:line="240" w:lineRule="atLeast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2">
    <w:name w:val="heading 2"/>
    <w:aliases w:val="x.y 节标题"/>
    <w:basedOn w:val="a0"/>
    <w:next w:val="a0"/>
    <w:link w:val="20"/>
    <w:uiPriority w:val="9"/>
    <w:unhideWhenUsed/>
    <w:qFormat/>
    <w:rsid w:val="00FD2A68"/>
    <w:pPr>
      <w:keepNext/>
      <w:keepLines/>
      <w:spacing w:before="240" w:after="24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aliases w:val="x.y.z 小节标题"/>
    <w:basedOn w:val="a0"/>
    <w:next w:val="a0"/>
    <w:link w:val="30"/>
    <w:uiPriority w:val="9"/>
    <w:unhideWhenUsed/>
    <w:qFormat/>
    <w:rsid w:val="00D71FC8"/>
    <w:pPr>
      <w:keepNext/>
      <w:keepLines/>
      <w:spacing w:before="240" w:after="240"/>
      <w:ind w:left="0"/>
      <w:jc w:val="left"/>
      <w:outlineLvl w:val="2"/>
    </w:pPr>
    <w:rPr>
      <w:rFonts w:eastAsia="黑体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x. 章标题 字符"/>
    <w:basedOn w:val="a1"/>
    <w:link w:val="1"/>
    <w:uiPriority w:val="9"/>
    <w:rsid w:val="0033477A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20">
    <w:name w:val="标题 2 字符"/>
    <w:aliases w:val="x.y 节标题 字符"/>
    <w:basedOn w:val="a1"/>
    <w:link w:val="2"/>
    <w:uiPriority w:val="9"/>
    <w:rsid w:val="00FD2A68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aliases w:val="x.y.z 小节标题 字符"/>
    <w:basedOn w:val="a1"/>
    <w:link w:val="3"/>
    <w:uiPriority w:val="9"/>
    <w:rsid w:val="00D71FC8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a">
    <w:name w:val="项目符号"/>
    <w:basedOn w:val="a0"/>
    <w:link w:val="Char"/>
    <w:qFormat/>
    <w:rsid w:val="00FD2A68"/>
    <w:pPr>
      <w:numPr>
        <w:numId w:val="1"/>
      </w:numPr>
      <w:spacing w:before="240" w:line="240" w:lineRule="atLeast"/>
      <w:ind w:left="482" w:rightChars="200" w:right="200" w:firstLineChars="0" w:firstLine="420"/>
    </w:pPr>
    <w:rPr>
      <w:rFonts w:ascii="Arial" w:hAnsi="Arial"/>
    </w:rPr>
  </w:style>
  <w:style w:type="paragraph" w:styleId="a4">
    <w:name w:val="No Spacing"/>
    <w:aliases w:val="图表及标题"/>
    <w:uiPriority w:val="1"/>
    <w:qFormat/>
    <w:rsid w:val="00A35E40"/>
    <w:pPr>
      <w:widowControl w:val="0"/>
      <w:ind w:firstLineChars="200" w:firstLine="200"/>
      <w:jc w:val="center"/>
    </w:pPr>
    <w:rPr>
      <w:rFonts w:ascii="Times New Roman" w:eastAsia="黑体" w:hAnsi="Times New Roman" w:cs="Times New Roman"/>
      <w:szCs w:val="24"/>
    </w:rPr>
  </w:style>
  <w:style w:type="character" w:customStyle="1" w:styleId="Char">
    <w:name w:val="项目符号 Char"/>
    <w:basedOn w:val="a1"/>
    <w:link w:val="a"/>
    <w:rsid w:val="00FD2A68"/>
    <w:rPr>
      <w:rFonts w:ascii="Arial" w:eastAsia="宋体" w:hAnsi="Arial" w:cs="Times New Roman"/>
      <w:sz w:val="24"/>
      <w:szCs w:val="24"/>
    </w:rPr>
  </w:style>
  <w:style w:type="paragraph" w:customStyle="1" w:styleId="a5">
    <w:name w:val="摘要论文题目"/>
    <w:basedOn w:val="a0"/>
    <w:next w:val="a6"/>
    <w:link w:val="Char0"/>
    <w:qFormat/>
    <w:rsid w:val="00FD7855"/>
    <w:pPr>
      <w:pageBreakBefore/>
      <w:jc w:val="center"/>
    </w:pPr>
    <w:rPr>
      <w:rFonts w:eastAsia="黑体"/>
      <w:sz w:val="30"/>
    </w:rPr>
  </w:style>
  <w:style w:type="paragraph" w:customStyle="1" w:styleId="a6">
    <w:name w:val="摘要字样"/>
    <w:basedOn w:val="a0"/>
    <w:next w:val="a7"/>
    <w:link w:val="Char1"/>
    <w:qFormat/>
    <w:rsid w:val="00FD2A68"/>
    <w:pPr>
      <w:ind w:firstLine="600"/>
      <w:jc w:val="center"/>
    </w:pPr>
    <w:rPr>
      <w:rFonts w:eastAsia="黑体"/>
      <w:sz w:val="32"/>
    </w:rPr>
  </w:style>
  <w:style w:type="character" w:customStyle="1" w:styleId="Char0">
    <w:name w:val="摘要论文题目 Char"/>
    <w:basedOn w:val="a1"/>
    <w:link w:val="a5"/>
    <w:rsid w:val="00FD7855"/>
    <w:rPr>
      <w:rFonts w:ascii="Times New Roman" w:eastAsia="黑体" w:hAnsi="Times New Roman" w:cs="Times New Roman"/>
      <w:sz w:val="30"/>
      <w:szCs w:val="24"/>
    </w:rPr>
  </w:style>
  <w:style w:type="paragraph" w:customStyle="1" w:styleId="a7">
    <w:name w:val="摘要正文"/>
    <w:basedOn w:val="a0"/>
    <w:link w:val="Char2"/>
    <w:qFormat/>
    <w:rsid w:val="00FD2A68"/>
  </w:style>
  <w:style w:type="character" w:customStyle="1" w:styleId="Char1">
    <w:name w:val="摘要字样 Char"/>
    <w:basedOn w:val="a1"/>
    <w:link w:val="a6"/>
    <w:rsid w:val="00FD2A68"/>
    <w:rPr>
      <w:rFonts w:ascii="Arial" w:eastAsia="黑体" w:hAnsi="Arial" w:cs="Times New Roman"/>
      <w:sz w:val="32"/>
      <w:szCs w:val="24"/>
    </w:rPr>
  </w:style>
  <w:style w:type="paragraph" w:customStyle="1" w:styleId="a8">
    <w:name w:val="目录、版权声明、前言、阅读指南、附录字样"/>
    <w:basedOn w:val="a0"/>
    <w:next w:val="a0"/>
    <w:link w:val="Char3"/>
    <w:qFormat/>
    <w:rsid w:val="00826834"/>
    <w:pPr>
      <w:spacing w:before="480" w:after="480"/>
      <w:jc w:val="center"/>
    </w:pPr>
    <w:rPr>
      <w:rFonts w:eastAsia="黑体"/>
      <w:sz w:val="32"/>
    </w:rPr>
  </w:style>
  <w:style w:type="character" w:customStyle="1" w:styleId="Char2">
    <w:name w:val="摘要正文 Char"/>
    <w:basedOn w:val="Char1"/>
    <w:link w:val="a7"/>
    <w:rsid w:val="00FD2A68"/>
    <w:rPr>
      <w:rFonts w:ascii="Arial" w:eastAsia="宋体" w:hAnsi="Arial" w:cs="Times New Roman"/>
      <w:sz w:val="24"/>
      <w:szCs w:val="24"/>
    </w:rPr>
  </w:style>
  <w:style w:type="paragraph" w:customStyle="1" w:styleId="a9">
    <w:name w:val="目录一级标题"/>
    <w:basedOn w:val="a0"/>
    <w:link w:val="Char4"/>
    <w:qFormat/>
    <w:rsid w:val="00826834"/>
    <w:pPr>
      <w:ind w:firstLineChars="0" w:firstLine="0"/>
    </w:pPr>
    <w:rPr>
      <w:rFonts w:eastAsia="黑体"/>
    </w:rPr>
  </w:style>
  <w:style w:type="character" w:customStyle="1" w:styleId="Char3">
    <w:name w:val="目录、版权声明、前言、阅读指南、附录字样 Char"/>
    <w:basedOn w:val="a1"/>
    <w:link w:val="a8"/>
    <w:rsid w:val="00826834"/>
    <w:rPr>
      <w:rFonts w:ascii="Times New Roman" w:eastAsia="黑体" w:hAnsi="Times New Roman" w:cs="Times New Roman"/>
      <w:sz w:val="32"/>
      <w:szCs w:val="24"/>
    </w:rPr>
  </w:style>
  <w:style w:type="paragraph" w:customStyle="1" w:styleId="aa">
    <w:name w:val="目录其余标题"/>
    <w:basedOn w:val="a0"/>
    <w:link w:val="Char5"/>
    <w:qFormat/>
    <w:rsid w:val="00826834"/>
  </w:style>
  <w:style w:type="character" w:customStyle="1" w:styleId="Char4">
    <w:name w:val="目录一级标题 Char"/>
    <w:basedOn w:val="a1"/>
    <w:link w:val="a9"/>
    <w:rsid w:val="00826834"/>
    <w:rPr>
      <w:rFonts w:ascii="Times New Roman" w:eastAsia="黑体" w:hAnsi="Times New Roman" w:cs="Times New Roman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C2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目录其余标题 Char"/>
    <w:basedOn w:val="a1"/>
    <w:link w:val="aa"/>
    <w:rsid w:val="00826834"/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页眉 字符"/>
    <w:basedOn w:val="a1"/>
    <w:link w:val="ab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C2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页眉与页脚"/>
    <w:basedOn w:val="ad"/>
    <w:link w:val="Char6"/>
    <w:qFormat/>
    <w:rsid w:val="0033477A"/>
    <w:pPr>
      <w:ind w:firstLine="420"/>
      <w:jc w:val="center"/>
    </w:pPr>
    <w:rPr>
      <w:rFonts w:ascii="华文楷体" w:eastAsiaTheme="minorEastAsia" w:hAnsi="华文楷体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F965AB"/>
    <w:pPr>
      <w:keepNext/>
      <w:keepLines/>
      <w:pageBreakBefore w:val="0"/>
      <w:widowControl/>
      <w:spacing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6">
    <w:name w:val="页眉与页脚 Char"/>
    <w:basedOn w:val="ae"/>
    <w:link w:val="af"/>
    <w:rsid w:val="0033477A"/>
    <w:rPr>
      <w:rFonts w:ascii="华文楷体" w:eastAsia="宋体" w:hAnsi="华文楷体" w:cs="Times New Roman"/>
      <w:sz w:val="18"/>
      <w:szCs w:val="21"/>
    </w:rPr>
  </w:style>
  <w:style w:type="paragraph" w:styleId="TOC1">
    <w:name w:val="toc 1"/>
    <w:basedOn w:val="a0"/>
    <w:next w:val="a0"/>
    <w:autoRedefine/>
    <w:uiPriority w:val="39"/>
    <w:unhideWhenUsed/>
    <w:rsid w:val="00F965AB"/>
    <w:pPr>
      <w:ind w:left="0"/>
    </w:pPr>
  </w:style>
  <w:style w:type="paragraph" w:styleId="TOC2">
    <w:name w:val="toc 2"/>
    <w:basedOn w:val="a0"/>
    <w:next w:val="a0"/>
    <w:autoRedefine/>
    <w:uiPriority w:val="39"/>
    <w:unhideWhenUsed/>
    <w:rsid w:val="00F965AB"/>
    <w:pPr>
      <w:ind w:leftChars="200" w:left="200"/>
    </w:pPr>
  </w:style>
  <w:style w:type="paragraph" w:styleId="TOC3">
    <w:name w:val="toc 3"/>
    <w:basedOn w:val="a0"/>
    <w:next w:val="a0"/>
    <w:autoRedefine/>
    <w:uiPriority w:val="39"/>
    <w:unhideWhenUsed/>
    <w:rsid w:val="00F965AB"/>
    <w:pPr>
      <w:ind w:leftChars="400" w:left="840"/>
    </w:pPr>
  </w:style>
  <w:style w:type="character" w:styleId="af0">
    <w:name w:val="Hyperlink"/>
    <w:basedOn w:val="a1"/>
    <w:uiPriority w:val="99"/>
    <w:unhideWhenUsed/>
    <w:rsid w:val="00F965AB"/>
    <w:rPr>
      <w:color w:val="0000FF" w:themeColor="hyperlink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F965A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F965AB"/>
    <w:rPr>
      <w:rFonts w:ascii="Times New Roman" w:eastAsia="宋体" w:hAnsi="Times New Roman" w:cs="Times New Roman"/>
      <w:sz w:val="18"/>
      <w:szCs w:val="18"/>
    </w:rPr>
  </w:style>
  <w:style w:type="character" w:styleId="af3">
    <w:name w:val="Subtle Emphasis"/>
    <w:basedOn w:val="a1"/>
    <w:uiPriority w:val="19"/>
    <w:qFormat/>
    <w:rsid w:val="00F965AB"/>
    <w:rPr>
      <w:i/>
      <w:iCs/>
      <w:color w:val="808080" w:themeColor="text1" w:themeTint="7F"/>
    </w:rPr>
  </w:style>
  <w:style w:type="paragraph" w:customStyle="1" w:styleId="af4">
    <w:name w:val="注意，警告字样"/>
    <w:basedOn w:val="a0"/>
    <w:next w:val="a0"/>
    <w:link w:val="Char7"/>
    <w:qFormat/>
    <w:rsid w:val="00103EB2"/>
    <w:pPr>
      <w:spacing w:before="240"/>
    </w:pPr>
    <w:rPr>
      <w:rFonts w:eastAsia="黑体"/>
    </w:rPr>
  </w:style>
  <w:style w:type="character" w:customStyle="1" w:styleId="Char7">
    <w:name w:val="注意，警告字样 Char"/>
    <w:basedOn w:val="a1"/>
    <w:link w:val="af4"/>
    <w:rsid w:val="00103EB2"/>
    <w:rPr>
      <w:rFonts w:ascii="Times New Roman" w:eastAsia="黑体" w:hAnsi="Times New Roman" w:cs="Times New Roman"/>
      <w:sz w:val="24"/>
      <w:szCs w:val="24"/>
    </w:rPr>
  </w:style>
  <w:style w:type="table" w:styleId="af5">
    <w:name w:val="Table Grid"/>
    <w:basedOn w:val="a2"/>
    <w:uiPriority w:val="99"/>
    <w:rsid w:val="00663E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0"/>
    <w:uiPriority w:val="34"/>
    <w:qFormat/>
    <w:rsid w:val="00D71FC8"/>
    <w:pPr>
      <w:ind w:firstLine="420"/>
    </w:pPr>
  </w:style>
  <w:style w:type="character" w:styleId="af7">
    <w:name w:val="annotation reference"/>
    <w:basedOn w:val="a1"/>
    <w:uiPriority w:val="99"/>
    <w:semiHidden/>
    <w:unhideWhenUsed/>
    <w:rsid w:val="00316C7A"/>
    <w:rPr>
      <w:sz w:val="21"/>
      <w:szCs w:val="21"/>
    </w:rPr>
  </w:style>
  <w:style w:type="paragraph" w:styleId="af8">
    <w:name w:val="annotation text"/>
    <w:basedOn w:val="a0"/>
    <w:link w:val="af9"/>
    <w:uiPriority w:val="99"/>
    <w:unhideWhenUsed/>
    <w:rsid w:val="00316C7A"/>
    <w:pPr>
      <w:jc w:val="left"/>
    </w:pPr>
  </w:style>
  <w:style w:type="character" w:customStyle="1" w:styleId="af9">
    <w:name w:val="批注文字 字符"/>
    <w:basedOn w:val="a1"/>
    <w:link w:val="af8"/>
    <w:uiPriority w:val="99"/>
    <w:rsid w:val="00316C7A"/>
    <w:rPr>
      <w:rFonts w:ascii="Times New Roman" w:eastAsia="宋体" w:hAnsi="Times New Roman" w:cs="Times New Roman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16C7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316C7A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9626;\Desktop\.NET&#24179;&#21488;&#25216;&#26415;\&#23454;&#39564;&#35838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F473-67E5-4F18-BF07-D7F68FDB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46</TotalTime>
  <Pages>7</Pages>
  <Words>332</Words>
  <Characters>1899</Characters>
  <Application>Microsoft Office Word</Application>
  <DocSecurity>0</DocSecurity>
  <Lines>15</Lines>
  <Paragraphs>4</Paragraphs>
  <ScaleCrop>false</ScaleCrop>
  <Company>SkyUN.Org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厦门理工学院毕业设计格式文档</dc:title>
  <dc:creator>黄玺</dc:creator>
  <cp:keywords>毕业论文;格式</cp:keywords>
  <cp:lastModifiedBy>tf337</cp:lastModifiedBy>
  <cp:revision>6</cp:revision>
  <dcterms:created xsi:type="dcterms:W3CDTF">2023-10-24T01:39:00Z</dcterms:created>
  <dcterms:modified xsi:type="dcterms:W3CDTF">2023-10-24T02:25:00Z</dcterms:modified>
</cp:coreProperties>
</file>